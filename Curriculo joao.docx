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6635" w14:textId="324B50C4" w:rsidR="00827B57" w:rsidRDefault="0084023A" w:rsidP="00C60E91">
      <w:pPr>
        <w:pStyle w:val="Ttulo"/>
        <w:pBdr>
          <w:top w:val="double" w:sz="6" w:space="0" w:color="auto" w:shadow="1"/>
        </w:pBdr>
        <w:rPr>
          <w:color w:val="auto"/>
          <w:sz w:val="22"/>
        </w:rPr>
      </w:pPr>
      <w:r>
        <w:rPr>
          <w:color w:val="auto"/>
          <w:sz w:val="22"/>
        </w:rPr>
        <w:t>JOÃO FRANCISCO DOS SANTOS FONSECA</w:t>
      </w:r>
    </w:p>
    <w:p w14:paraId="6C0EC7C8" w14:textId="0596F677" w:rsidR="00827B57" w:rsidRDefault="00792004">
      <w:pPr>
        <w:tabs>
          <w:tab w:val="right" w:pos="9639"/>
        </w:tabs>
        <w:spacing w:before="120"/>
        <w:rPr>
          <w:rFonts w:ascii="Zurich Lt BT" w:hAnsi="Zurich Lt BT"/>
          <w:i/>
        </w:rPr>
      </w:pPr>
      <w:r>
        <w:rPr>
          <w:rFonts w:ascii="Zurich Lt BT" w:hAnsi="Zurich Lt BT"/>
          <w:i/>
        </w:rPr>
        <w:t>Rua Franciso de Paula Pereira Pacheco, 172</w:t>
      </w:r>
      <w:r w:rsidR="00827B57">
        <w:rPr>
          <w:rFonts w:ascii="Zurich Lt BT" w:hAnsi="Zurich Lt BT"/>
          <w:i/>
        </w:rPr>
        <w:tab/>
      </w:r>
      <w:r w:rsidR="0084023A">
        <w:rPr>
          <w:rFonts w:ascii="Zurich Lt BT" w:hAnsi="Zurich Lt BT"/>
          <w:i/>
        </w:rPr>
        <w:t>3</w:t>
      </w:r>
      <w:r>
        <w:rPr>
          <w:rFonts w:ascii="Zurich Lt BT" w:hAnsi="Zurich Lt BT"/>
          <w:i/>
        </w:rPr>
        <w:t>9</w:t>
      </w:r>
      <w:r w:rsidR="00102B1B">
        <w:rPr>
          <w:rFonts w:ascii="Zurich Lt BT" w:hAnsi="Zurich Lt BT"/>
          <w:i/>
        </w:rPr>
        <w:t xml:space="preserve"> anos</w:t>
      </w:r>
      <w:r w:rsidR="00C35C27">
        <w:rPr>
          <w:rFonts w:ascii="Zurich Lt BT" w:hAnsi="Zurich Lt BT"/>
          <w:i/>
        </w:rPr>
        <w:t>–Solteir</w:t>
      </w:r>
      <w:r>
        <w:rPr>
          <w:rFonts w:ascii="Zurich Lt BT" w:hAnsi="Zurich Lt BT"/>
          <w:i/>
        </w:rPr>
        <w:t>o</w:t>
      </w:r>
    </w:p>
    <w:p w14:paraId="0E133D45" w14:textId="4272726C" w:rsidR="00827B57" w:rsidRDefault="00792004">
      <w:pPr>
        <w:tabs>
          <w:tab w:val="right" w:pos="9639"/>
        </w:tabs>
        <w:spacing w:before="100"/>
        <w:rPr>
          <w:rFonts w:ascii="Zurich Lt BT" w:hAnsi="Zurich Lt BT"/>
          <w:i/>
        </w:rPr>
      </w:pPr>
      <w:r>
        <w:rPr>
          <w:rFonts w:ascii="Zurich Lt BT" w:hAnsi="Zurich Lt BT"/>
          <w:i/>
        </w:rPr>
        <w:t>Jardim Odete</w:t>
      </w:r>
      <w:r w:rsidR="00DC00D6">
        <w:rPr>
          <w:rFonts w:ascii="Zurich Lt BT" w:hAnsi="Zurich Lt BT"/>
          <w:i/>
        </w:rPr>
        <w:t xml:space="preserve">- </w:t>
      </w:r>
      <w:r>
        <w:rPr>
          <w:rFonts w:ascii="Zurich Lt BT" w:hAnsi="Zurich Lt BT"/>
          <w:i/>
        </w:rPr>
        <w:t>Guarulhos</w:t>
      </w:r>
      <w:r w:rsidR="00DC00D6">
        <w:rPr>
          <w:rFonts w:ascii="Zurich Lt BT" w:hAnsi="Zurich Lt BT"/>
          <w:i/>
        </w:rPr>
        <w:t xml:space="preserve"> / SP</w:t>
      </w:r>
      <w:r w:rsidR="00DC00D6">
        <w:rPr>
          <w:rFonts w:ascii="Zurich Lt BT" w:hAnsi="Zurich Lt BT"/>
          <w:i/>
        </w:rPr>
        <w:tab/>
        <w:t xml:space="preserve"> </w:t>
      </w:r>
      <w:r w:rsidR="00F962A2">
        <w:rPr>
          <w:rFonts w:ascii="Zurich Lt BT" w:hAnsi="Zurich Lt BT"/>
          <w:i/>
        </w:rPr>
        <w:t xml:space="preserve">(11) </w:t>
      </w:r>
      <w:r>
        <w:rPr>
          <w:rFonts w:ascii="Zurich Lt BT" w:hAnsi="Zurich Lt BT"/>
          <w:i/>
        </w:rPr>
        <w:t>96703-6990</w:t>
      </w:r>
      <w:r w:rsidR="00827B57">
        <w:rPr>
          <w:rFonts w:ascii="Zurich Lt BT" w:hAnsi="Zurich Lt BT"/>
          <w:i/>
        </w:rPr>
        <w:t xml:space="preserve"> (</w:t>
      </w:r>
      <w:r w:rsidR="00DC00D6">
        <w:rPr>
          <w:rFonts w:ascii="Zurich Lt BT" w:hAnsi="Zurich Lt BT"/>
          <w:i/>
        </w:rPr>
        <w:t>cel.)</w:t>
      </w:r>
    </w:p>
    <w:p w14:paraId="13222C0D" w14:textId="6FC28EB3" w:rsidR="00827B57" w:rsidRPr="00792004" w:rsidRDefault="00792004">
      <w:pPr>
        <w:numPr>
          <w:ilvl w:val="0"/>
          <w:numId w:val="1"/>
        </w:numPr>
        <w:tabs>
          <w:tab w:val="right" w:pos="9639"/>
        </w:tabs>
        <w:spacing w:before="100"/>
        <w:ind w:left="0" w:firstLine="0"/>
        <w:rPr>
          <w:rFonts w:ascii="Zurich Lt BT" w:hAnsi="Zurich Lt BT"/>
          <w:i/>
          <w:sz w:val="22"/>
        </w:rPr>
      </w:pPr>
      <w:r>
        <w:rPr>
          <w:rFonts w:ascii="Zurich Lt BT" w:hAnsi="Zurich Lt BT"/>
          <w:i/>
        </w:rPr>
        <w:t>07144-001</w:t>
      </w:r>
      <w:r w:rsidR="00827B57">
        <w:rPr>
          <w:rFonts w:ascii="Zurich Lt BT" w:hAnsi="Zurich Lt BT"/>
          <w:i/>
          <w:sz w:val="22"/>
        </w:rPr>
        <w:tab/>
      </w:r>
      <w:r w:rsidR="00827B57">
        <w:rPr>
          <w:rFonts w:ascii="Zurich Lt BT" w:hAnsi="Zurich Lt BT"/>
          <w:b/>
          <w:i/>
          <w:sz w:val="22"/>
        </w:rPr>
        <w:t xml:space="preserve">E-mail: </w:t>
      </w:r>
      <w:hyperlink r:id="rId8" w:history="1">
        <w:r w:rsidR="0084023A" w:rsidRPr="008E75D3">
          <w:rPr>
            <w:rStyle w:val="Hyperlink"/>
            <w:rFonts w:ascii="Zurich Lt BT" w:hAnsi="Zurich Lt BT"/>
            <w:b/>
            <w:i/>
            <w:sz w:val="22"/>
          </w:rPr>
          <w:t>jf-fonsec@hotmail.com</w:t>
        </w:r>
      </w:hyperlink>
    </w:p>
    <w:p w14:paraId="3038B30F" w14:textId="77777777" w:rsidR="00792004" w:rsidRDefault="00792004" w:rsidP="00792004">
      <w:pPr>
        <w:tabs>
          <w:tab w:val="right" w:pos="9639"/>
        </w:tabs>
        <w:spacing w:before="100"/>
        <w:rPr>
          <w:rFonts w:ascii="Zurich Lt BT" w:hAnsi="Zurich Lt BT"/>
          <w:i/>
          <w:sz w:val="22"/>
        </w:rPr>
      </w:pPr>
    </w:p>
    <w:p w14:paraId="0103C5C3" w14:textId="28FB9A7C" w:rsidR="004A4044" w:rsidRPr="004A4044" w:rsidRDefault="004A4044" w:rsidP="004A4044">
      <w:pPr>
        <w:pStyle w:val="Ttulo5"/>
        <w:spacing w:after="120"/>
        <w:rPr>
          <w:bCs/>
          <w:iCs/>
          <w:u w:val="single"/>
        </w:rPr>
      </w:pPr>
      <w:r>
        <w:rPr>
          <w:bCs/>
        </w:rPr>
        <w:t>Formação Acadêmica</w:t>
      </w:r>
    </w:p>
    <w:p w14:paraId="709C6322" w14:textId="389FA9C0" w:rsidR="004A4044" w:rsidRPr="004A4044" w:rsidRDefault="004A4044" w:rsidP="004A4044">
      <w:pPr>
        <w:pStyle w:val="PargrafodaLista"/>
        <w:numPr>
          <w:ilvl w:val="0"/>
          <w:numId w:val="22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4A4044">
        <w:rPr>
          <w:rFonts w:ascii="Zurich Lt BT" w:hAnsi="Zurich Lt BT"/>
          <w:bCs/>
          <w:iCs/>
          <w:sz w:val="22"/>
        </w:rPr>
        <w:t>Profissional dedicado e dinâmico, com habilidades em desenvolvimento na área fiscal e em constante aprimoramento na área de tecnologia e desenvolvimento web. Focado em aprender e colaborar em equipes multidisciplinares, buscando sempre a excelência nos processos e a melhoria contínua.</w:t>
      </w:r>
    </w:p>
    <w:p w14:paraId="47FBA050" w14:textId="77777777" w:rsidR="00792004" w:rsidRDefault="00827B57" w:rsidP="00792004">
      <w:pPr>
        <w:pBdr>
          <w:top w:val="double" w:sz="6" w:space="7" w:color="auto" w:shadow="1"/>
          <w:left w:val="double" w:sz="6" w:space="1" w:color="auto" w:shadow="1"/>
          <w:bottom w:val="double" w:sz="6" w:space="1" w:color="auto" w:shadow="1"/>
          <w:right w:val="double" w:sz="6" w:space="1" w:color="auto" w:shadow="1"/>
        </w:pBdr>
        <w:spacing w:before="360" w:after="360"/>
        <w:ind w:right="51"/>
        <w:rPr>
          <w:rFonts w:ascii="Zurich Lt BT" w:hAnsi="Zurich Lt BT"/>
          <w:b/>
          <w:i/>
          <w:spacing w:val="20"/>
        </w:rPr>
      </w:pPr>
      <w:r w:rsidRPr="00792004">
        <w:rPr>
          <w:rFonts w:ascii="Zurich Lt BT" w:hAnsi="Zurich Lt BT"/>
          <w:b/>
          <w:i/>
          <w:spacing w:val="20"/>
        </w:rPr>
        <w:t>Objetivo:</w:t>
      </w:r>
      <w:r w:rsidR="007E3F90">
        <w:rPr>
          <w:rFonts w:ascii="Zurich Lt BT" w:hAnsi="Zurich Lt BT"/>
          <w:b/>
          <w:i/>
          <w:spacing w:val="20"/>
        </w:rPr>
        <w:t xml:space="preserve"> </w:t>
      </w:r>
    </w:p>
    <w:p w14:paraId="594A447F" w14:textId="77777777" w:rsidR="00B671AD" w:rsidRPr="00B671AD" w:rsidRDefault="00B671AD" w:rsidP="00B671AD">
      <w:pPr>
        <w:pBdr>
          <w:top w:val="double" w:sz="6" w:space="7" w:color="auto" w:shadow="1"/>
          <w:left w:val="double" w:sz="6" w:space="1" w:color="auto" w:shadow="1"/>
          <w:bottom w:val="double" w:sz="6" w:space="1" w:color="auto" w:shadow="1"/>
          <w:right w:val="double" w:sz="6" w:space="1" w:color="auto" w:shadow="1"/>
        </w:pBdr>
        <w:spacing w:before="360" w:after="360"/>
        <w:ind w:right="51"/>
        <w:rPr>
          <w:rFonts w:ascii="Zurich Lt BT" w:hAnsi="Zurich Lt BT"/>
          <w:bCs/>
          <w:i/>
          <w:spacing w:val="20"/>
        </w:rPr>
      </w:pPr>
      <w:r w:rsidRPr="00B671AD">
        <w:rPr>
          <w:rFonts w:ascii="Zurich Lt BT" w:hAnsi="Zurich Lt BT"/>
          <w:bCs/>
          <w:i/>
          <w:spacing w:val="20"/>
        </w:rPr>
        <w:t xml:space="preserve">Profissional com experiência na área fiscal, com foco em lançamento e emissão de Nota Fiscal Eletrônica, SAP 4/HANA, ERP Oracle.    </w:t>
      </w:r>
    </w:p>
    <w:p w14:paraId="11329814" w14:textId="797E1E98" w:rsidR="00B671AD" w:rsidRPr="00B671AD" w:rsidRDefault="00B671AD" w:rsidP="00B671AD">
      <w:pPr>
        <w:pBdr>
          <w:top w:val="double" w:sz="6" w:space="7" w:color="auto" w:shadow="1"/>
          <w:left w:val="double" w:sz="6" w:space="1" w:color="auto" w:shadow="1"/>
          <w:bottom w:val="double" w:sz="6" w:space="1" w:color="auto" w:shadow="1"/>
          <w:right w:val="double" w:sz="6" w:space="1" w:color="auto" w:shadow="1"/>
        </w:pBdr>
        <w:spacing w:before="360" w:after="360"/>
        <w:ind w:right="51"/>
        <w:rPr>
          <w:rFonts w:ascii="Zurich Lt BT" w:hAnsi="Zurich Lt BT"/>
          <w:bCs/>
          <w:i/>
          <w:spacing w:val="20"/>
        </w:rPr>
      </w:pPr>
      <w:r w:rsidRPr="00B671AD">
        <w:rPr>
          <w:rFonts w:ascii="Zurich Lt BT" w:hAnsi="Zurich Lt BT"/>
          <w:bCs/>
          <w:i/>
          <w:spacing w:val="20"/>
        </w:rPr>
        <w:t xml:space="preserve">            Formação em Técnico em Segurança do Trabalho e cursando Técnico em Informática com habilidades </w:t>
      </w:r>
      <w:r w:rsidR="00AE0AD9" w:rsidRPr="00B671AD">
        <w:rPr>
          <w:rFonts w:ascii="Zurich Lt BT" w:hAnsi="Zurich Lt BT"/>
          <w:bCs/>
          <w:i/>
          <w:spacing w:val="20"/>
        </w:rPr>
        <w:t>iniciais</w:t>
      </w:r>
      <w:r w:rsidRPr="00B671AD">
        <w:rPr>
          <w:rFonts w:ascii="Zurich Lt BT" w:hAnsi="Zurich Lt BT"/>
          <w:bCs/>
          <w:i/>
          <w:spacing w:val="20"/>
        </w:rPr>
        <w:t xml:space="preserve"> em </w:t>
      </w:r>
      <w:r w:rsidR="00190ACA">
        <w:rPr>
          <w:rFonts w:ascii="Zurich Lt BT" w:hAnsi="Zurich Lt BT"/>
          <w:bCs/>
          <w:i/>
          <w:spacing w:val="20"/>
        </w:rPr>
        <w:t xml:space="preserve">Hardware, </w:t>
      </w:r>
      <w:r w:rsidRPr="00B671AD">
        <w:rPr>
          <w:rFonts w:ascii="Zurich Lt BT" w:hAnsi="Zurich Lt BT"/>
          <w:bCs/>
          <w:i/>
          <w:spacing w:val="20"/>
        </w:rPr>
        <w:t xml:space="preserve">HTML, JavaScript e CSS. </w:t>
      </w:r>
    </w:p>
    <w:p w14:paraId="70082E93" w14:textId="5D00E5DF" w:rsidR="00792004" w:rsidRPr="00E94C66" w:rsidRDefault="00B671AD" w:rsidP="00B671AD">
      <w:pPr>
        <w:pBdr>
          <w:top w:val="double" w:sz="6" w:space="7" w:color="auto" w:shadow="1"/>
          <w:left w:val="double" w:sz="6" w:space="1" w:color="auto" w:shadow="1"/>
          <w:bottom w:val="double" w:sz="6" w:space="1" w:color="auto" w:shadow="1"/>
          <w:right w:val="double" w:sz="6" w:space="1" w:color="auto" w:shadow="1"/>
        </w:pBdr>
        <w:spacing w:before="360" w:after="360"/>
        <w:ind w:right="51"/>
        <w:rPr>
          <w:rFonts w:ascii="Zurich Lt BT" w:hAnsi="Zurich Lt BT"/>
          <w:b/>
          <w:i/>
          <w:spacing w:val="20"/>
        </w:rPr>
      </w:pPr>
      <w:r w:rsidRPr="00B671AD">
        <w:rPr>
          <w:rFonts w:ascii="Zurich Lt BT" w:hAnsi="Zurich Lt BT"/>
          <w:bCs/>
          <w:i/>
          <w:spacing w:val="20"/>
        </w:rPr>
        <w:t xml:space="preserve">            Busco oportunidades que me permitam aplicar e expandir minhas habilidades técnicas e fiscais em um ambiente dinâmico.</w:t>
      </w:r>
    </w:p>
    <w:p w14:paraId="643EEB6B" w14:textId="49ECB5E8" w:rsidR="00415A3B" w:rsidRDefault="00786332" w:rsidP="00415A3B">
      <w:pPr>
        <w:pStyle w:val="Ttulo5"/>
        <w:spacing w:after="120"/>
        <w:rPr>
          <w:bCs/>
        </w:rPr>
      </w:pPr>
      <w:r w:rsidRPr="00786332">
        <w:rPr>
          <w:bCs/>
        </w:rPr>
        <w:t>Experiência Profissional</w:t>
      </w:r>
    </w:p>
    <w:p w14:paraId="303CD761" w14:textId="77777777" w:rsidR="00177759" w:rsidRPr="00177759" w:rsidRDefault="00177759" w:rsidP="00177759">
      <w:pPr>
        <w:pStyle w:val="Recuodecorpodetexto"/>
        <w:rPr>
          <w:b/>
          <w:i/>
          <w:u w:val="single"/>
        </w:rPr>
      </w:pPr>
      <w:r w:rsidRPr="00177759">
        <w:rPr>
          <w:b/>
          <w:i/>
          <w:u w:val="single"/>
        </w:rPr>
        <w:t>VIGOR ALIMENTOS S/A</w:t>
      </w:r>
    </w:p>
    <w:p w14:paraId="291F6042" w14:textId="77777777" w:rsidR="00177759" w:rsidRPr="00177759" w:rsidRDefault="00177759" w:rsidP="00177759">
      <w:pPr>
        <w:pStyle w:val="Recuodecorpodetexto"/>
        <w:rPr>
          <w:bCs/>
          <w:iCs/>
        </w:rPr>
      </w:pPr>
      <w:r w:rsidRPr="00177759">
        <w:rPr>
          <w:bCs/>
          <w:iCs/>
        </w:rPr>
        <w:t>Analista Fiscal - [Período: 03/2010 - ATUAL]</w:t>
      </w:r>
    </w:p>
    <w:p w14:paraId="33BC8A69" w14:textId="0E675DB8" w:rsidR="00177759" w:rsidRPr="00177759" w:rsidRDefault="00177759" w:rsidP="00177759">
      <w:pPr>
        <w:pStyle w:val="Recuodecorpodetexto"/>
        <w:rPr>
          <w:bCs/>
          <w:iCs/>
        </w:rPr>
      </w:pPr>
      <w:r>
        <w:rPr>
          <w:bCs/>
          <w:iCs/>
        </w:rPr>
        <w:tab/>
      </w:r>
      <w:r w:rsidRPr="00177759">
        <w:rPr>
          <w:bCs/>
          <w:iCs/>
        </w:rPr>
        <w:t>- Lançamento e emissão de Notas Fiscais Eletrônicas (NFe).</w:t>
      </w:r>
    </w:p>
    <w:p w14:paraId="6316AE17" w14:textId="2E83056E" w:rsidR="00177759" w:rsidRPr="00177759" w:rsidRDefault="00177759" w:rsidP="00177759">
      <w:pPr>
        <w:pStyle w:val="Recuodecorpodetexto"/>
        <w:rPr>
          <w:bCs/>
          <w:iCs/>
        </w:rPr>
      </w:pPr>
      <w:r>
        <w:rPr>
          <w:bCs/>
          <w:iCs/>
        </w:rPr>
        <w:tab/>
      </w:r>
      <w:r w:rsidRPr="00177759">
        <w:rPr>
          <w:bCs/>
          <w:iCs/>
        </w:rPr>
        <w:t>- Realização de processos no sistema SAP, com foco em MIRO e JB1N.</w:t>
      </w:r>
    </w:p>
    <w:p w14:paraId="7821A149" w14:textId="73741F87" w:rsidR="00177759" w:rsidRPr="00177759" w:rsidRDefault="00177759" w:rsidP="00177759">
      <w:pPr>
        <w:pStyle w:val="Recuodecorpodetexto"/>
        <w:rPr>
          <w:bCs/>
          <w:iCs/>
        </w:rPr>
      </w:pPr>
      <w:r>
        <w:rPr>
          <w:bCs/>
          <w:iCs/>
        </w:rPr>
        <w:tab/>
      </w:r>
      <w:r w:rsidRPr="00177759">
        <w:rPr>
          <w:bCs/>
          <w:iCs/>
        </w:rPr>
        <w:t>- Controle e escrituração fiscal de documentos e relatórios fiscais.</w:t>
      </w:r>
    </w:p>
    <w:p w14:paraId="783923DE" w14:textId="48EA84B0" w:rsidR="00792004" w:rsidRPr="00177759" w:rsidRDefault="00177759" w:rsidP="00177759">
      <w:pPr>
        <w:pStyle w:val="Recuodecorpodetexto"/>
        <w:ind w:left="0"/>
        <w:rPr>
          <w:bCs/>
          <w:iCs/>
        </w:rPr>
      </w:pPr>
      <w:r w:rsidRPr="00177759">
        <w:rPr>
          <w:bCs/>
          <w:iCs/>
        </w:rPr>
        <w:tab/>
      </w:r>
      <w:r>
        <w:rPr>
          <w:bCs/>
          <w:iCs/>
        </w:rPr>
        <w:t xml:space="preserve">  </w:t>
      </w:r>
      <w:r>
        <w:rPr>
          <w:bCs/>
          <w:iCs/>
        </w:rPr>
        <w:tab/>
      </w:r>
      <w:r w:rsidRPr="00177759">
        <w:rPr>
          <w:bCs/>
          <w:iCs/>
        </w:rPr>
        <w:t>- Auxílio no cumprimento das obrigações fiscais e tributárias da empresa.</w:t>
      </w:r>
    </w:p>
    <w:p w14:paraId="0A1B081F" w14:textId="77777777" w:rsidR="00792004" w:rsidRDefault="00792004" w:rsidP="006E6FC0">
      <w:pPr>
        <w:pStyle w:val="Recuodecorpodetexto"/>
        <w:rPr>
          <w:b/>
          <w:i/>
        </w:rPr>
      </w:pPr>
    </w:p>
    <w:p w14:paraId="5A6D688E" w14:textId="77777777" w:rsidR="00827B57" w:rsidRPr="00454920" w:rsidRDefault="00827B57">
      <w:pPr>
        <w:pStyle w:val="Ttulo5"/>
        <w:spacing w:after="120"/>
        <w:rPr>
          <w:bCs/>
          <w:iCs/>
          <w:u w:val="single"/>
        </w:rPr>
      </w:pPr>
      <w:r>
        <w:rPr>
          <w:bCs/>
        </w:rPr>
        <w:t>Formação Acadêmica</w:t>
      </w:r>
    </w:p>
    <w:p w14:paraId="379089A1" w14:textId="77777777" w:rsidR="00177759" w:rsidRPr="00177759" w:rsidRDefault="00177759" w:rsidP="00177759">
      <w:pPr>
        <w:pStyle w:val="PargrafodaLista"/>
        <w:numPr>
          <w:ilvl w:val="0"/>
          <w:numId w:val="22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Técnico em Informática (Cursando)</w:t>
      </w:r>
      <w:r>
        <w:rPr>
          <w:rFonts w:ascii="Zurich Lt BT" w:hAnsi="Zurich Lt BT"/>
          <w:bCs/>
          <w:iCs/>
          <w:sz w:val="22"/>
        </w:rPr>
        <w:t xml:space="preserve"> - </w:t>
      </w:r>
      <w:r w:rsidRPr="00177759">
        <w:rPr>
          <w:rFonts w:ascii="Zurich Lt BT" w:hAnsi="Zurich Lt BT"/>
          <w:bCs/>
          <w:iCs/>
          <w:sz w:val="22"/>
        </w:rPr>
        <w:t>SENAC - Previsão de conclusão: 2025</w:t>
      </w:r>
    </w:p>
    <w:p w14:paraId="42ED5493" w14:textId="7DA12C81" w:rsidR="00177759" w:rsidRPr="00177759" w:rsidRDefault="00177759" w:rsidP="00177759">
      <w:pPr>
        <w:pStyle w:val="PargrafodaLista"/>
        <w:numPr>
          <w:ilvl w:val="0"/>
          <w:numId w:val="22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Técnico em Segurança do Trabalho</w:t>
      </w:r>
      <w:r>
        <w:rPr>
          <w:rFonts w:ascii="Zurich Lt BT" w:hAnsi="Zurich Lt BT"/>
          <w:bCs/>
          <w:iCs/>
          <w:sz w:val="22"/>
        </w:rPr>
        <w:t xml:space="preserve"> - </w:t>
      </w:r>
      <w:r w:rsidRPr="00177759">
        <w:rPr>
          <w:rFonts w:ascii="Zurich Lt BT" w:hAnsi="Zurich Lt BT"/>
          <w:bCs/>
          <w:iCs/>
          <w:sz w:val="22"/>
        </w:rPr>
        <w:t>SENAC - 2010</w:t>
      </w:r>
    </w:p>
    <w:p w14:paraId="5203BB9A" w14:textId="77777777" w:rsidR="00177759" w:rsidRPr="00177759" w:rsidRDefault="00177759" w:rsidP="00177759">
      <w:pPr>
        <w:pStyle w:val="PargrafodaLista"/>
        <w:numPr>
          <w:ilvl w:val="0"/>
          <w:numId w:val="22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Curso Escrituração Fiscal</w:t>
      </w:r>
      <w:r>
        <w:rPr>
          <w:rFonts w:ascii="Zurich Lt BT" w:hAnsi="Zurich Lt BT"/>
          <w:bCs/>
          <w:iCs/>
          <w:sz w:val="22"/>
        </w:rPr>
        <w:t xml:space="preserve"> - </w:t>
      </w:r>
      <w:r w:rsidRPr="00177759">
        <w:rPr>
          <w:rFonts w:ascii="Zurich Lt BT" w:hAnsi="Zurich Lt BT"/>
          <w:bCs/>
          <w:iCs/>
          <w:sz w:val="22"/>
        </w:rPr>
        <w:t>SENAC - 2023</w:t>
      </w:r>
    </w:p>
    <w:p w14:paraId="17C9FF56" w14:textId="77777777" w:rsidR="00177759" w:rsidRPr="00177759" w:rsidRDefault="00177759" w:rsidP="00177759">
      <w:pPr>
        <w:pStyle w:val="PargrafodaLista"/>
        <w:numPr>
          <w:ilvl w:val="0"/>
          <w:numId w:val="22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Bombeiro Civil</w:t>
      </w:r>
      <w:r>
        <w:rPr>
          <w:rFonts w:ascii="Zurich Lt BT" w:hAnsi="Zurich Lt BT"/>
          <w:bCs/>
          <w:iCs/>
          <w:sz w:val="22"/>
        </w:rPr>
        <w:t xml:space="preserve"> - </w:t>
      </w:r>
      <w:r w:rsidRPr="00177759">
        <w:rPr>
          <w:rFonts w:ascii="Zurich Lt BT" w:hAnsi="Zurich Lt BT"/>
          <w:bCs/>
          <w:iCs/>
          <w:sz w:val="22"/>
        </w:rPr>
        <w:t>CFAB - 2011 (sujeito a reciclagem)</w:t>
      </w:r>
    </w:p>
    <w:p w14:paraId="5BC37A32" w14:textId="77777777" w:rsidR="00177759" w:rsidRPr="00177759" w:rsidRDefault="00177759" w:rsidP="00177759">
      <w:pPr>
        <w:pStyle w:val="PargrafodaLista"/>
        <w:numPr>
          <w:ilvl w:val="0"/>
          <w:numId w:val="22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Excel Básico</w:t>
      </w:r>
      <w:r>
        <w:rPr>
          <w:rFonts w:ascii="Zurich Lt BT" w:hAnsi="Zurich Lt BT"/>
          <w:bCs/>
          <w:iCs/>
          <w:sz w:val="22"/>
        </w:rPr>
        <w:t xml:space="preserve"> - </w:t>
      </w:r>
      <w:r w:rsidRPr="00177759">
        <w:rPr>
          <w:rFonts w:ascii="Zurich Lt BT" w:hAnsi="Zurich Lt BT"/>
          <w:bCs/>
          <w:iCs/>
          <w:sz w:val="22"/>
        </w:rPr>
        <w:t>Fundação Bradesco</w:t>
      </w:r>
    </w:p>
    <w:p w14:paraId="1FD3CAB4" w14:textId="23F63A3A" w:rsidR="00792004" w:rsidRPr="00177759" w:rsidRDefault="00792004" w:rsidP="00177759">
      <w:pPr>
        <w:pStyle w:val="PargrafodaLista"/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</w:p>
    <w:p w14:paraId="05C1FC81" w14:textId="77777777" w:rsidR="00827B57" w:rsidRPr="006B3047" w:rsidRDefault="00F8222D" w:rsidP="00CD24E5">
      <w:pPr>
        <w:tabs>
          <w:tab w:val="left" w:pos="142"/>
        </w:tabs>
        <w:spacing w:before="40"/>
        <w:ind w:left="644"/>
        <w:jc w:val="both"/>
        <w:rPr>
          <w:rFonts w:ascii="Zurich Lt BT" w:hAnsi="Zurich Lt BT"/>
          <w:sz w:val="22"/>
        </w:rPr>
      </w:pPr>
      <w:r w:rsidRPr="006B3047">
        <w:rPr>
          <w:rFonts w:ascii="Zurich Lt BT" w:hAnsi="Zurich Lt BT"/>
          <w:sz w:val="22"/>
        </w:rPr>
        <w:tab/>
      </w:r>
    </w:p>
    <w:p w14:paraId="1D3F71A9" w14:textId="53A45A16" w:rsidR="00177759" w:rsidRPr="00454920" w:rsidRDefault="00177759" w:rsidP="00177759">
      <w:pPr>
        <w:pStyle w:val="Ttulo5"/>
        <w:spacing w:after="120"/>
        <w:rPr>
          <w:bCs/>
          <w:iCs/>
          <w:u w:val="single"/>
        </w:rPr>
      </w:pPr>
      <w:r>
        <w:rPr>
          <w:bCs/>
        </w:rPr>
        <w:t>Habilidades Técnicas</w:t>
      </w:r>
    </w:p>
    <w:p w14:paraId="4B8E623C" w14:textId="305B8831" w:rsidR="00177759" w:rsidRPr="00177759" w:rsidRDefault="00177759" w:rsidP="00177759">
      <w:pPr>
        <w:pStyle w:val="PargrafodaLista"/>
        <w:numPr>
          <w:ilvl w:val="0"/>
          <w:numId w:val="25"/>
        </w:numPr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Lançamento e emissão de Nota Fiscal Eletrônica (NFe).</w:t>
      </w:r>
    </w:p>
    <w:p w14:paraId="6F68A0A2" w14:textId="53FA7156" w:rsidR="00177759" w:rsidRPr="00177759" w:rsidRDefault="00177759" w:rsidP="00177759">
      <w:pPr>
        <w:pStyle w:val="PargrafodaLista"/>
        <w:numPr>
          <w:ilvl w:val="0"/>
          <w:numId w:val="25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Sistemas SAP, com experiência nos módulos MM e SD.</w:t>
      </w:r>
    </w:p>
    <w:p w14:paraId="3E735300" w14:textId="5ACDA497" w:rsidR="00177759" w:rsidRPr="00177759" w:rsidRDefault="00177759" w:rsidP="00177759">
      <w:pPr>
        <w:pStyle w:val="PargrafodaLista"/>
        <w:numPr>
          <w:ilvl w:val="0"/>
          <w:numId w:val="25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Escrituração fiscal e controle de documentos tributários.</w:t>
      </w:r>
    </w:p>
    <w:p w14:paraId="2A666877" w14:textId="0FFFF749" w:rsidR="00177759" w:rsidRPr="00177759" w:rsidRDefault="00177759" w:rsidP="00177759">
      <w:pPr>
        <w:pStyle w:val="PargrafodaLista"/>
        <w:numPr>
          <w:ilvl w:val="0"/>
          <w:numId w:val="25"/>
        </w:numPr>
        <w:tabs>
          <w:tab w:val="left" w:pos="142"/>
        </w:tabs>
        <w:jc w:val="both"/>
        <w:rPr>
          <w:rFonts w:ascii="Zurich Lt BT" w:hAnsi="Zurich Lt BT"/>
          <w:bCs/>
          <w:iCs/>
          <w:sz w:val="22"/>
        </w:rPr>
      </w:pPr>
      <w:r w:rsidRPr="00177759">
        <w:rPr>
          <w:rFonts w:ascii="Zurich Lt BT" w:hAnsi="Zurich Lt BT"/>
          <w:bCs/>
          <w:iCs/>
          <w:sz w:val="22"/>
        </w:rPr>
        <w:t>Desenvolvimento e aprendizagem de páginas web utilizando HTML, JavaScript e CSS.</w:t>
      </w:r>
    </w:p>
    <w:p w14:paraId="1BE75BE4" w14:textId="378B8379" w:rsidR="00177759" w:rsidRPr="00177759" w:rsidRDefault="00177759" w:rsidP="00177759">
      <w:pPr>
        <w:pStyle w:val="PargrafodaLista"/>
        <w:numPr>
          <w:ilvl w:val="0"/>
          <w:numId w:val="25"/>
        </w:numPr>
        <w:tabs>
          <w:tab w:val="left" w:pos="142"/>
        </w:tabs>
        <w:spacing w:before="40"/>
        <w:jc w:val="both"/>
        <w:rPr>
          <w:rFonts w:ascii="Zurich Lt BT" w:hAnsi="Zurich Lt BT"/>
          <w:sz w:val="22"/>
        </w:rPr>
      </w:pPr>
      <w:r w:rsidRPr="00177759">
        <w:rPr>
          <w:rFonts w:ascii="Zurich Lt BT" w:hAnsi="Zurich Lt BT"/>
          <w:sz w:val="22"/>
        </w:rPr>
        <w:t>Conhecimentos em segurança do trabalho e boas práticas no ambiente corporativo</w:t>
      </w:r>
    </w:p>
    <w:p w14:paraId="15BD092E" w14:textId="77777777" w:rsidR="00177759" w:rsidRDefault="00177759" w:rsidP="00177759">
      <w:pPr>
        <w:tabs>
          <w:tab w:val="left" w:pos="142"/>
        </w:tabs>
        <w:jc w:val="both"/>
        <w:rPr>
          <w:rFonts w:ascii="Zurich Lt BT" w:hAnsi="Zurich Lt BT"/>
          <w:sz w:val="22"/>
        </w:rPr>
      </w:pPr>
    </w:p>
    <w:p w14:paraId="1015EAE7" w14:textId="77777777" w:rsidR="00177759" w:rsidRDefault="00177759" w:rsidP="00177759">
      <w:pPr>
        <w:tabs>
          <w:tab w:val="left" w:pos="142"/>
        </w:tabs>
        <w:jc w:val="both"/>
        <w:rPr>
          <w:rFonts w:ascii="Zurich Lt BT" w:hAnsi="Zurich Lt BT"/>
          <w:sz w:val="22"/>
        </w:rPr>
      </w:pPr>
    </w:p>
    <w:p w14:paraId="33E15472" w14:textId="77777777" w:rsidR="00177759" w:rsidRDefault="00177759" w:rsidP="00177759">
      <w:pPr>
        <w:tabs>
          <w:tab w:val="left" w:pos="142"/>
        </w:tabs>
        <w:jc w:val="both"/>
        <w:rPr>
          <w:rFonts w:ascii="Zurich Lt BT" w:hAnsi="Zurich Lt BT"/>
          <w:sz w:val="22"/>
        </w:rPr>
      </w:pPr>
    </w:p>
    <w:p w14:paraId="6671598D" w14:textId="77777777" w:rsidR="00177759" w:rsidRPr="00BC52C0" w:rsidRDefault="00177759" w:rsidP="00177759">
      <w:pPr>
        <w:tabs>
          <w:tab w:val="left" w:pos="142"/>
        </w:tabs>
        <w:ind w:left="644"/>
        <w:rPr>
          <w:rFonts w:ascii="Zurich Lt BT" w:hAnsi="Zurich Lt BT"/>
          <w:sz w:val="22"/>
          <w:szCs w:val="22"/>
          <w:u w:val="single"/>
        </w:rPr>
      </w:pP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</w:p>
    <w:p w14:paraId="258562A5" w14:textId="77777777" w:rsidR="00177759" w:rsidRPr="00A3426B" w:rsidRDefault="00177759" w:rsidP="00177759">
      <w:pPr>
        <w:tabs>
          <w:tab w:val="left" w:pos="142"/>
        </w:tabs>
        <w:ind w:left="644"/>
        <w:rPr>
          <w:rFonts w:ascii="Zurich Lt BT" w:hAnsi="Zurich Lt BT"/>
          <w:sz w:val="22"/>
          <w:szCs w:val="22"/>
        </w:rPr>
      </w:pPr>
    </w:p>
    <w:p w14:paraId="001918E2" w14:textId="77777777" w:rsidR="004F7317" w:rsidRDefault="004F7317">
      <w:pPr>
        <w:tabs>
          <w:tab w:val="left" w:pos="142"/>
        </w:tabs>
        <w:jc w:val="both"/>
        <w:rPr>
          <w:rFonts w:ascii="Zurich Lt BT" w:hAnsi="Zurich Lt BT"/>
          <w:sz w:val="22"/>
        </w:rPr>
      </w:pPr>
    </w:p>
    <w:p w14:paraId="5EEC8CBD" w14:textId="77777777" w:rsidR="00792004" w:rsidRDefault="00792004">
      <w:pPr>
        <w:tabs>
          <w:tab w:val="left" w:pos="142"/>
        </w:tabs>
        <w:jc w:val="both"/>
        <w:rPr>
          <w:rFonts w:ascii="Zurich Lt BT" w:hAnsi="Zurich Lt BT"/>
          <w:sz w:val="22"/>
        </w:rPr>
      </w:pPr>
    </w:p>
    <w:p w14:paraId="3487CA1D" w14:textId="77777777" w:rsidR="00792004" w:rsidRDefault="00792004">
      <w:pPr>
        <w:tabs>
          <w:tab w:val="left" w:pos="142"/>
        </w:tabs>
        <w:jc w:val="both"/>
        <w:rPr>
          <w:rFonts w:ascii="Zurich Lt BT" w:hAnsi="Zurich Lt BT"/>
          <w:sz w:val="22"/>
        </w:rPr>
      </w:pPr>
    </w:p>
    <w:p w14:paraId="0726CA32" w14:textId="1C88CD84" w:rsidR="00465BB8" w:rsidRPr="00BC52C0" w:rsidRDefault="00465BB8" w:rsidP="000336CA">
      <w:pPr>
        <w:tabs>
          <w:tab w:val="left" w:pos="142"/>
        </w:tabs>
        <w:ind w:left="644"/>
        <w:rPr>
          <w:rFonts w:ascii="Zurich Lt BT" w:hAnsi="Zurich Lt BT"/>
          <w:sz w:val="22"/>
          <w:szCs w:val="22"/>
          <w:u w:val="single"/>
        </w:rPr>
      </w:pP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  <w:r>
        <w:rPr>
          <w:rFonts w:ascii="Zurich Lt BT" w:hAnsi="Zurich Lt BT"/>
          <w:sz w:val="22"/>
          <w:szCs w:val="22"/>
        </w:rPr>
        <w:tab/>
      </w:r>
    </w:p>
    <w:p w14:paraId="7627A52C" w14:textId="77777777" w:rsidR="00F414E4" w:rsidRPr="00A3426B" w:rsidRDefault="00F414E4" w:rsidP="00F414E4">
      <w:pPr>
        <w:tabs>
          <w:tab w:val="left" w:pos="142"/>
        </w:tabs>
        <w:ind w:left="644"/>
        <w:rPr>
          <w:rFonts w:ascii="Zurich Lt BT" w:hAnsi="Zurich Lt BT"/>
          <w:sz w:val="22"/>
          <w:szCs w:val="22"/>
        </w:rPr>
      </w:pPr>
    </w:p>
    <w:sectPr w:rsidR="00F414E4" w:rsidRPr="00A3426B" w:rsidSect="00F87EFB">
      <w:pgSz w:w="12242" w:h="15842" w:code="1"/>
      <w:pgMar w:top="567" w:right="624" w:bottom="567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33540"/>
    <w:multiLevelType w:val="hybridMultilevel"/>
    <w:tmpl w:val="1CA2E10E"/>
    <w:lvl w:ilvl="0" w:tplc="04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867D93"/>
    <w:multiLevelType w:val="hybridMultilevel"/>
    <w:tmpl w:val="E0A0EF32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E3F67"/>
    <w:multiLevelType w:val="hybridMultilevel"/>
    <w:tmpl w:val="4B4ADB56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 w15:restartNumberingAfterBreak="0">
    <w:nsid w:val="05456486"/>
    <w:multiLevelType w:val="hybridMultilevel"/>
    <w:tmpl w:val="47F87290"/>
    <w:lvl w:ilvl="0" w:tplc="6A4C6ABC">
      <w:start w:val="1"/>
      <w:numFmt w:val="decimal"/>
      <w:lvlText w:val="%1.)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A7C797F"/>
    <w:multiLevelType w:val="multilevel"/>
    <w:tmpl w:val="963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1095E"/>
    <w:multiLevelType w:val="hybridMultilevel"/>
    <w:tmpl w:val="0B6EF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A0E02"/>
    <w:multiLevelType w:val="hybridMultilevel"/>
    <w:tmpl w:val="0CC0A75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427EF"/>
    <w:multiLevelType w:val="hybridMultilevel"/>
    <w:tmpl w:val="921251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13007"/>
    <w:multiLevelType w:val="multilevel"/>
    <w:tmpl w:val="89C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971365"/>
    <w:multiLevelType w:val="hybridMultilevel"/>
    <w:tmpl w:val="EBA84A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"/>
      <w:legacy w:legacy="1" w:legacySpace="360" w:legacyIndent="360"/>
      <w:lvlJc w:val="left"/>
      <w:pPr>
        <w:ind w:left="1440" w:hanging="360"/>
      </w:pPr>
      <w:rPr>
        <w:rFonts w:ascii="Wingdings" w:hAnsi="Wingdings" w:hint="default"/>
        <w:sz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13A10"/>
    <w:multiLevelType w:val="multilevel"/>
    <w:tmpl w:val="828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E6C3E"/>
    <w:multiLevelType w:val="hybridMultilevel"/>
    <w:tmpl w:val="B00EBA2C"/>
    <w:lvl w:ilvl="0" w:tplc="FFFFFFFF">
      <w:start w:val="1"/>
      <w:numFmt w:val="bullet"/>
      <w:lvlText w:val=""/>
      <w:legacy w:legacy="1" w:legacySpace="0" w:legacyIndent="360"/>
      <w:lvlJc w:val="left"/>
      <w:pPr>
        <w:ind w:left="644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F170B"/>
    <w:multiLevelType w:val="hybridMultilevel"/>
    <w:tmpl w:val="49F228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22183"/>
    <w:multiLevelType w:val="hybridMultilevel"/>
    <w:tmpl w:val="0474491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B6EC5"/>
    <w:multiLevelType w:val="multilevel"/>
    <w:tmpl w:val="A1C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D482F"/>
    <w:multiLevelType w:val="hybridMultilevel"/>
    <w:tmpl w:val="EE26E7CA"/>
    <w:lvl w:ilvl="0" w:tplc="6A4C6ABC">
      <w:start w:val="1"/>
      <w:numFmt w:val="decimal"/>
      <w:lvlText w:val="%1.)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58143F80"/>
    <w:multiLevelType w:val="hybridMultilevel"/>
    <w:tmpl w:val="A32A209C"/>
    <w:lvl w:ilvl="0" w:tplc="59D6E1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BC67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2802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A063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441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F65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D84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67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AED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546FB"/>
    <w:multiLevelType w:val="singleLevel"/>
    <w:tmpl w:val="FFFFFFFF"/>
    <w:lvl w:ilvl="0">
      <w:numFmt w:val="decimal"/>
      <w:lvlText w:val="*"/>
      <w:lvlJc w:val="left"/>
    </w:lvl>
  </w:abstractNum>
  <w:abstractNum w:abstractNumId="19" w15:restartNumberingAfterBreak="0">
    <w:nsid w:val="5A1F2FBD"/>
    <w:multiLevelType w:val="hybridMultilevel"/>
    <w:tmpl w:val="B00EBA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B3AB6"/>
    <w:multiLevelType w:val="hybridMultilevel"/>
    <w:tmpl w:val="1B4EFC04"/>
    <w:lvl w:ilvl="0" w:tplc="C7187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5A0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82D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A66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22EF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1E0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40F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CAC0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9C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16206"/>
    <w:multiLevelType w:val="multilevel"/>
    <w:tmpl w:val="96D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682950"/>
    <w:multiLevelType w:val="hybridMultilevel"/>
    <w:tmpl w:val="2222F9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72720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2" w16cid:durableId="1375424398">
    <w:abstractNumId w:val="0"/>
    <w:lvlOverride w:ilvl="0">
      <w:lvl w:ilvl="0">
        <w:start w:val="1"/>
        <w:numFmt w:val="bullet"/>
        <w:lvlText w:val=""/>
        <w:legacy w:legacy="1" w:legacySpace="0" w:legacyIndent="360"/>
        <w:lvlJc w:val="left"/>
        <w:pPr>
          <w:ind w:left="644" w:hanging="360"/>
        </w:pPr>
        <w:rPr>
          <w:rFonts w:ascii="Wingdings" w:hAnsi="Wingdings" w:hint="default"/>
          <w:sz w:val="18"/>
        </w:rPr>
      </w:lvl>
    </w:lvlOverride>
  </w:num>
  <w:num w:numId="3" w16cid:durableId="1437409462">
    <w:abstractNumId w:val="0"/>
    <w:lvlOverride w:ilvl="0">
      <w:lvl w:ilvl="0">
        <w:start w:val="1"/>
        <w:numFmt w:val="bullet"/>
        <w:lvlText w:val=""/>
        <w:legacy w:legacy="1" w:legacySpace="0" w:legacyIndent="283"/>
        <w:lvlJc w:val="left"/>
        <w:pPr>
          <w:ind w:left="1559" w:hanging="283"/>
        </w:pPr>
        <w:rPr>
          <w:rFonts w:ascii="Wingdings" w:hAnsi="Wingdings" w:hint="default"/>
        </w:rPr>
      </w:lvl>
    </w:lvlOverride>
  </w:num>
  <w:num w:numId="4" w16cid:durableId="1764960094">
    <w:abstractNumId w:val="10"/>
  </w:num>
  <w:num w:numId="5" w16cid:durableId="1404645314">
    <w:abstractNumId w:val="12"/>
  </w:num>
  <w:num w:numId="6" w16cid:durableId="516118972">
    <w:abstractNumId w:val="19"/>
  </w:num>
  <w:num w:numId="7" w16cid:durableId="1669013171">
    <w:abstractNumId w:val="20"/>
  </w:num>
  <w:num w:numId="8" w16cid:durableId="1618175540">
    <w:abstractNumId w:val="17"/>
  </w:num>
  <w:num w:numId="9" w16cid:durableId="1042173667">
    <w:abstractNumId w:val="4"/>
  </w:num>
  <w:num w:numId="10" w16cid:durableId="414671733">
    <w:abstractNumId w:val="16"/>
  </w:num>
  <w:num w:numId="11" w16cid:durableId="1756633168">
    <w:abstractNumId w:val="5"/>
  </w:num>
  <w:num w:numId="12" w16cid:durableId="1294747341">
    <w:abstractNumId w:val="7"/>
  </w:num>
  <w:num w:numId="13" w16cid:durableId="1841850668">
    <w:abstractNumId w:val="6"/>
  </w:num>
  <w:num w:numId="14" w16cid:durableId="1450010083">
    <w:abstractNumId w:val="2"/>
  </w:num>
  <w:num w:numId="15" w16cid:durableId="1775007949">
    <w:abstractNumId w:val="11"/>
  </w:num>
  <w:num w:numId="16" w16cid:durableId="1771312142">
    <w:abstractNumId w:val="21"/>
  </w:num>
  <w:num w:numId="17" w16cid:durableId="1198661450">
    <w:abstractNumId w:val="15"/>
  </w:num>
  <w:num w:numId="18" w16cid:durableId="959148956">
    <w:abstractNumId w:val="9"/>
  </w:num>
  <w:num w:numId="19" w16cid:durableId="552887619">
    <w:abstractNumId w:val="3"/>
  </w:num>
  <w:num w:numId="20" w16cid:durableId="1527598458">
    <w:abstractNumId w:val="1"/>
  </w:num>
  <w:num w:numId="21" w16cid:durableId="1331640494">
    <w:abstractNumId w:val="18"/>
  </w:num>
  <w:num w:numId="22" w16cid:durableId="721367503">
    <w:abstractNumId w:val="22"/>
  </w:num>
  <w:num w:numId="23" w16cid:durableId="795952343">
    <w:abstractNumId w:val="13"/>
  </w:num>
  <w:num w:numId="24" w16cid:durableId="344211306">
    <w:abstractNumId w:val="8"/>
  </w:num>
  <w:num w:numId="25" w16cid:durableId="575482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A92"/>
    <w:rsid w:val="0001153D"/>
    <w:rsid w:val="000211EE"/>
    <w:rsid w:val="000336CA"/>
    <w:rsid w:val="00041E69"/>
    <w:rsid w:val="00054A57"/>
    <w:rsid w:val="0006780B"/>
    <w:rsid w:val="0007398A"/>
    <w:rsid w:val="0008019B"/>
    <w:rsid w:val="000825BD"/>
    <w:rsid w:val="00082755"/>
    <w:rsid w:val="00086C29"/>
    <w:rsid w:val="0009131B"/>
    <w:rsid w:val="000A401D"/>
    <w:rsid w:val="000A7AE8"/>
    <w:rsid w:val="000C22EB"/>
    <w:rsid w:val="000C5586"/>
    <w:rsid w:val="000C7D55"/>
    <w:rsid w:val="00102B1B"/>
    <w:rsid w:val="001077A2"/>
    <w:rsid w:val="00123986"/>
    <w:rsid w:val="0013329E"/>
    <w:rsid w:val="00146F92"/>
    <w:rsid w:val="00147B0A"/>
    <w:rsid w:val="00156ABD"/>
    <w:rsid w:val="00161D77"/>
    <w:rsid w:val="00162935"/>
    <w:rsid w:val="00167A70"/>
    <w:rsid w:val="001704C4"/>
    <w:rsid w:val="00177759"/>
    <w:rsid w:val="00190ACA"/>
    <w:rsid w:val="001A04E5"/>
    <w:rsid w:val="001B75E4"/>
    <w:rsid w:val="001D5714"/>
    <w:rsid w:val="001E0F53"/>
    <w:rsid w:val="001F5411"/>
    <w:rsid w:val="001F7C56"/>
    <w:rsid w:val="001F7D30"/>
    <w:rsid w:val="00200ABD"/>
    <w:rsid w:val="00210FA8"/>
    <w:rsid w:val="002336BC"/>
    <w:rsid w:val="0026577F"/>
    <w:rsid w:val="00291E5F"/>
    <w:rsid w:val="00296122"/>
    <w:rsid w:val="002B0824"/>
    <w:rsid w:val="002D1BE5"/>
    <w:rsid w:val="002E3567"/>
    <w:rsid w:val="002E57DF"/>
    <w:rsid w:val="002E6987"/>
    <w:rsid w:val="00304367"/>
    <w:rsid w:val="00305E99"/>
    <w:rsid w:val="003073D3"/>
    <w:rsid w:val="00315FBD"/>
    <w:rsid w:val="00325BCF"/>
    <w:rsid w:val="0033440B"/>
    <w:rsid w:val="00350576"/>
    <w:rsid w:val="003539B4"/>
    <w:rsid w:val="00364D70"/>
    <w:rsid w:val="00395FF3"/>
    <w:rsid w:val="003A158E"/>
    <w:rsid w:val="004012D8"/>
    <w:rsid w:val="0041349B"/>
    <w:rsid w:val="00415A3B"/>
    <w:rsid w:val="004252D7"/>
    <w:rsid w:val="00442BC8"/>
    <w:rsid w:val="00445392"/>
    <w:rsid w:val="004458AE"/>
    <w:rsid w:val="00454920"/>
    <w:rsid w:val="00465BB8"/>
    <w:rsid w:val="00487A2B"/>
    <w:rsid w:val="00493111"/>
    <w:rsid w:val="004A2C13"/>
    <w:rsid w:val="004A4044"/>
    <w:rsid w:val="004D0E23"/>
    <w:rsid w:val="004E427F"/>
    <w:rsid w:val="004F7317"/>
    <w:rsid w:val="00505BA4"/>
    <w:rsid w:val="00510A92"/>
    <w:rsid w:val="00527C1F"/>
    <w:rsid w:val="005412E2"/>
    <w:rsid w:val="0055037B"/>
    <w:rsid w:val="00550A4C"/>
    <w:rsid w:val="0055194E"/>
    <w:rsid w:val="00553996"/>
    <w:rsid w:val="0056291A"/>
    <w:rsid w:val="005660DD"/>
    <w:rsid w:val="00572A7C"/>
    <w:rsid w:val="00576DF6"/>
    <w:rsid w:val="00584F21"/>
    <w:rsid w:val="005916D6"/>
    <w:rsid w:val="005972B2"/>
    <w:rsid w:val="005D198F"/>
    <w:rsid w:val="005E2E29"/>
    <w:rsid w:val="005E571C"/>
    <w:rsid w:val="0060524D"/>
    <w:rsid w:val="00617EF1"/>
    <w:rsid w:val="00637A9F"/>
    <w:rsid w:val="00640344"/>
    <w:rsid w:val="006505F6"/>
    <w:rsid w:val="006615AB"/>
    <w:rsid w:val="006913FC"/>
    <w:rsid w:val="006B124A"/>
    <w:rsid w:val="006B1444"/>
    <w:rsid w:val="006B2D67"/>
    <w:rsid w:val="006B3047"/>
    <w:rsid w:val="006B4D1C"/>
    <w:rsid w:val="006B5779"/>
    <w:rsid w:val="006E6FC0"/>
    <w:rsid w:val="006F7064"/>
    <w:rsid w:val="00710578"/>
    <w:rsid w:val="00723757"/>
    <w:rsid w:val="00731E10"/>
    <w:rsid w:val="007322A6"/>
    <w:rsid w:val="007375D1"/>
    <w:rsid w:val="007618E8"/>
    <w:rsid w:val="00765A02"/>
    <w:rsid w:val="00786332"/>
    <w:rsid w:val="007901C2"/>
    <w:rsid w:val="00792004"/>
    <w:rsid w:val="00794144"/>
    <w:rsid w:val="007A6F8B"/>
    <w:rsid w:val="007B2F0B"/>
    <w:rsid w:val="007D2582"/>
    <w:rsid w:val="007D3C6E"/>
    <w:rsid w:val="007D5B1F"/>
    <w:rsid w:val="007E3F90"/>
    <w:rsid w:val="007E5007"/>
    <w:rsid w:val="007E6CE8"/>
    <w:rsid w:val="007E6F51"/>
    <w:rsid w:val="007E6FC3"/>
    <w:rsid w:val="0080479A"/>
    <w:rsid w:val="00811D2A"/>
    <w:rsid w:val="0082004D"/>
    <w:rsid w:val="00827B57"/>
    <w:rsid w:val="0083003B"/>
    <w:rsid w:val="0084023A"/>
    <w:rsid w:val="00841D07"/>
    <w:rsid w:val="00846A69"/>
    <w:rsid w:val="00850162"/>
    <w:rsid w:val="0085153A"/>
    <w:rsid w:val="00863B63"/>
    <w:rsid w:val="00871BC1"/>
    <w:rsid w:val="00881FA8"/>
    <w:rsid w:val="00883E39"/>
    <w:rsid w:val="008A7A88"/>
    <w:rsid w:val="008D3A16"/>
    <w:rsid w:val="008D4E85"/>
    <w:rsid w:val="008D55C9"/>
    <w:rsid w:val="008E74C9"/>
    <w:rsid w:val="008F5440"/>
    <w:rsid w:val="0090719D"/>
    <w:rsid w:val="00943D6C"/>
    <w:rsid w:val="00947F92"/>
    <w:rsid w:val="00961385"/>
    <w:rsid w:val="00965F13"/>
    <w:rsid w:val="00966B7C"/>
    <w:rsid w:val="00970423"/>
    <w:rsid w:val="00977A3C"/>
    <w:rsid w:val="00977E93"/>
    <w:rsid w:val="00991D71"/>
    <w:rsid w:val="0099707E"/>
    <w:rsid w:val="009A54A9"/>
    <w:rsid w:val="009A5F2A"/>
    <w:rsid w:val="009A7FDB"/>
    <w:rsid w:val="009B3C18"/>
    <w:rsid w:val="009C4EA3"/>
    <w:rsid w:val="009D35BC"/>
    <w:rsid w:val="009E0283"/>
    <w:rsid w:val="009E0563"/>
    <w:rsid w:val="009E71A1"/>
    <w:rsid w:val="009F233B"/>
    <w:rsid w:val="00A2601D"/>
    <w:rsid w:val="00A3426B"/>
    <w:rsid w:val="00A36BDA"/>
    <w:rsid w:val="00A45A3E"/>
    <w:rsid w:val="00A548DF"/>
    <w:rsid w:val="00A6254A"/>
    <w:rsid w:val="00A63F14"/>
    <w:rsid w:val="00A80628"/>
    <w:rsid w:val="00A80856"/>
    <w:rsid w:val="00A86350"/>
    <w:rsid w:val="00AA26D9"/>
    <w:rsid w:val="00AB0D62"/>
    <w:rsid w:val="00AC3322"/>
    <w:rsid w:val="00AC385C"/>
    <w:rsid w:val="00AC6D08"/>
    <w:rsid w:val="00AE0AD9"/>
    <w:rsid w:val="00AE7A13"/>
    <w:rsid w:val="00B1232B"/>
    <w:rsid w:val="00B30E9C"/>
    <w:rsid w:val="00B36D07"/>
    <w:rsid w:val="00B55586"/>
    <w:rsid w:val="00B671AD"/>
    <w:rsid w:val="00BB10A0"/>
    <w:rsid w:val="00BC32D0"/>
    <w:rsid w:val="00BC52C0"/>
    <w:rsid w:val="00BD1707"/>
    <w:rsid w:val="00BE128A"/>
    <w:rsid w:val="00C00B7D"/>
    <w:rsid w:val="00C07150"/>
    <w:rsid w:val="00C22C25"/>
    <w:rsid w:val="00C35C27"/>
    <w:rsid w:val="00C60E91"/>
    <w:rsid w:val="00C77F07"/>
    <w:rsid w:val="00C84477"/>
    <w:rsid w:val="00CA368C"/>
    <w:rsid w:val="00CC1033"/>
    <w:rsid w:val="00CD101E"/>
    <w:rsid w:val="00CD24E5"/>
    <w:rsid w:val="00CD78FE"/>
    <w:rsid w:val="00D12DCA"/>
    <w:rsid w:val="00D24766"/>
    <w:rsid w:val="00D26E66"/>
    <w:rsid w:val="00D27335"/>
    <w:rsid w:val="00D35B4B"/>
    <w:rsid w:val="00D46C1B"/>
    <w:rsid w:val="00D47CE3"/>
    <w:rsid w:val="00D6287F"/>
    <w:rsid w:val="00D64AEA"/>
    <w:rsid w:val="00D6538E"/>
    <w:rsid w:val="00D67747"/>
    <w:rsid w:val="00D839DC"/>
    <w:rsid w:val="00D8474D"/>
    <w:rsid w:val="00D8680C"/>
    <w:rsid w:val="00D93A88"/>
    <w:rsid w:val="00DC00D6"/>
    <w:rsid w:val="00DD01F9"/>
    <w:rsid w:val="00DD6EB3"/>
    <w:rsid w:val="00DF3877"/>
    <w:rsid w:val="00E023AA"/>
    <w:rsid w:val="00E15A35"/>
    <w:rsid w:val="00E22D9C"/>
    <w:rsid w:val="00E2425F"/>
    <w:rsid w:val="00E25D42"/>
    <w:rsid w:val="00E26E24"/>
    <w:rsid w:val="00E41977"/>
    <w:rsid w:val="00E47682"/>
    <w:rsid w:val="00E54E52"/>
    <w:rsid w:val="00E816FD"/>
    <w:rsid w:val="00E91416"/>
    <w:rsid w:val="00E94C66"/>
    <w:rsid w:val="00E96419"/>
    <w:rsid w:val="00EB1B75"/>
    <w:rsid w:val="00EC6BEB"/>
    <w:rsid w:val="00ED1CBA"/>
    <w:rsid w:val="00EE0F2A"/>
    <w:rsid w:val="00EE7D62"/>
    <w:rsid w:val="00EF490C"/>
    <w:rsid w:val="00EF5166"/>
    <w:rsid w:val="00F112D2"/>
    <w:rsid w:val="00F14B8B"/>
    <w:rsid w:val="00F1636F"/>
    <w:rsid w:val="00F17489"/>
    <w:rsid w:val="00F22FBB"/>
    <w:rsid w:val="00F23E33"/>
    <w:rsid w:val="00F24551"/>
    <w:rsid w:val="00F26B2F"/>
    <w:rsid w:val="00F32DA8"/>
    <w:rsid w:val="00F414E4"/>
    <w:rsid w:val="00F461E4"/>
    <w:rsid w:val="00F47F8F"/>
    <w:rsid w:val="00F5265D"/>
    <w:rsid w:val="00F55258"/>
    <w:rsid w:val="00F75346"/>
    <w:rsid w:val="00F8222D"/>
    <w:rsid w:val="00F82FB9"/>
    <w:rsid w:val="00F87EFB"/>
    <w:rsid w:val="00F9398A"/>
    <w:rsid w:val="00F962A2"/>
    <w:rsid w:val="00FD3967"/>
    <w:rsid w:val="00FE2A37"/>
    <w:rsid w:val="00FE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2DA15"/>
  <w15:docId w15:val="{072EC9E5-C5AE-4CF1-8A75-F517519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EFB"/>
  </w:style>
  <w:style w:type="paragraph" w:styleId="Ttulo1">
    <w:name w:val="heading 1"/>
    <w:basedOn w:val="Normal"/>
    <w:next w:val="Normal"/>
    <w:qFormat/>
    <w:rsid w:val="00F87EFB"/>
    <w:pPr>
      <w:keepNext/>
      <w:jc w:val="right"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qFormat/>
    <w:rsid w:val="00F87EFB"/>
    <w:pPr>
      <w:keepNext/>
      <w:tabs>
        <w:tab w:val="left" w:pos="709"/>
        <w:tab w:val="left" w:pos="7513"/>
      </w:tabs>
      <w:spacing w:before="160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qFormat/>
    <w:rsid w:val="00F87EFB"/>
    <w:pPr>
      <w:keepNext/>
      <w:tabs>
        <w:tab w:val="left" w:pos="709"/>
        <w:tab w:val="left" w:pos="993"/>
        <w:tab w:val="left" w:pos="2127"/>
        <w:tab w:val="left" w:pos="7513"/>
      </w:tabs>
      <w:spacing w:before="40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87EFB"/>
    <w:pPr>
      <w:keepNext/>
      <w:jc w:val="right"/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rsid w:val="00F87EFB"/>
    <w:pPr>
      <w:keepNext/>
      <w:pBdr>
        <w:bottom w:val="double" w:sz="6" w:space="1" w:color="auto"/>
      </w:pBdr>
      <w:jc w:val="both"/>
      <w:outlineLvl w:val="4"/>
    </w:pPr>
    <w:rPr>
      <w:rFonts w:ascii="Zurich Lt BT" w:hAnsi="Zurich Lt BT"/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F87EFB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pacing w:before="480" w:after="480"/>
      <w:ind w:right="51"/>
      <w:jc w:val="center"/>
    </w:pPr>
    <w:rPr>
      <w:b/>
      <w:i/>
      <w:color w:val="000080"/>
      <w:spacing w:val="20"/>
      <w:sz w:val="24"/>
    </w:rPr>
  </w:style>
  <w:style w:type="character" w:styleId="Hyperlink">
    <w:name w:val="Hyperlink"/>
    <w:basedOn w:val="Fontepargpadro"/>
    <w:rsid w:val="00F87EFB"/>
    <w:rPr>
      <w:color w:val="0000FF"/>
      <w:u w:val="single"/>
    </w:rPr>
  </w:style>
  <w:style w:type="paragraph" w:customStyle="1" w:styleId="Item1Negrito">
    <w:name w:val="Item1 Negrito"/>
    <w:basedOn w:val="Normal"/>
    <w:autoRedefine/>
    <w:rsid w:val="00F87EFB"/>
    <w:pPr>
      <w:tabs>
        <w:tab w:val="left" w:pos="360"/>
      </w:tabs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styleId="Recuodecorpodetexto">
    <w:name w:val="Body Text Indent"/>
    <w:basedOn w:val="Normal"/>
    <w:rsid w:val="00F87EFB"/>
    <w:pPr>
      <w:tabs>
        <w:tab w:val="left" w:pos="142"/>
      </w:tabs>
      <w:spacing w:before="120"/>
      <w:ind w:left="284"/>
      <w:jc w:val="both"/>
    </w:pPr>
    <w:rPr>
      <w:rFonts w:ascii="Zurich Lt BT" w:hAnsi="Zurich Lt BT"/>
      <w:sz w:val="22"/>
    </w:rPr>
  </w:style>
  <w:style w:type="paragraph" w:styleId="NormalWeb">
    <w:name w:val="Normal (Web)"/>
    <w:basedOn w:val="Normal"/>
    <w:uiPriority w:val="99"/>
    <w:semiHidden/>
    <w:unhideWhenUsed/>
    <w:rsid w:val="00F75346"/>
    <w:pPr>
      <w:spacing w:before="100" w:beforeAutospacing="1" w:after="100" w:afterAutospacing="1"/>
    </w:pPr>
    <w:rPr>
      <w:sz w:val="24"/>
      <w:szCs w:val="24"/>
    </w:rPr>
  </w:style>
  <w:style w:type="character" w:customStyle="1" w:styleId="txtconteudo1">
    <w:name w:val="txtconteudo1"/>
    <w:basedOn w:val="Fontepargpadro"/>
    <w:rsid w:val="00F75346"/>
    <w:rPr>
      <w:rFonts w:ascii="Arial" w:hAnsi="Arial" w:cs="Arial" w:hint="default"/>
      <w:color w:val="000000"/>
      <w:sz w:val="18"/>
      <w:szCs w:val="18"/>
    </w:rPr>
  </w:style>
  <w:style w:type="paragraph" w:styleId="Corpodetexto">
    <w:name w:val="Body Text"/>
    <w:basedOn w:val="Normal"/>
    <w:link w:val="CorpodetextoChar"/>
    <w:uiPriority w:val="99"/>
    <w:unhideWhenUsed/>
    <w:rsid w:val="00FE2A3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FE2A37"/>
  </w:style>
  <w:style w:type="character" w:customStyle="1" w:styleId="textoeditor1">
    <w:name w:val="textoeditor1"/>
    <w:basedOn w:val="Fontepargpadro"/>
    <w:rsid w:val="007D5B1F"/>
    <w:rPr>
      <w:rFonts w:ascii="Verdana" w:hAnsi="Verdana" w:hint="default"/>
      <w:color w:val="333333"/>
      <w:sz w:val="12"/>
      <w:szCs w:val="12"/>
    </w:rPr>
  </w:style>
  <w:style w:type="character" w:styleId="Forte">
    <w:name w:val="Strong"/>
    <w:basedOn w:val="Fontepargpadro"/>
    <w:qFormat/>
    <w:rsid w:val="007D5B1F"/>
    <w:rPr>
      <w:b/>
      <w:bCs/>
    </w:rPr>
  </w:style>
  <w:style w:type="paragraph" w:styleId="PargrafodaLista">
    <w:name w:val="List Paragraph"/>
    <w:basedOn w:val="Normal"/>
    <w:uiPriority w:val="34"/>
    <w:qFormat/>
    <w:rsid w:val="00C35C2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9200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E5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1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-fonsec@hot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DANIELA%20CRISTINA%20FIGUEIRA%20MICHELI%20-%20MKT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77CD0362885243833C902371958990" ma:contentTypeVersion="14" ma:contentTypeDescription="Crie um novo documento." ma:contentTypeScope="" ma:versionID="1671e4be25c81488e6ca2ed7f1f6e7bb">
  <xsd:schema xmlns:xsd="http://www.w3.org/2001/XMLSchema" xmlns:xs="http://www.w3.org/2001/XMLSchema" xmlns:p="http://schemas.microsoft.com/office/2006/metadata/properties" xmlns:ns3="2b370abf-953c-47f7-92ce-7123e49ceed8" xmlns:ns4="59d78327-5dc2-4fc8-bd4c-c3ab034a34ec" targetNamespace="http://schemas.microsoft.com/office/2006/metadata/properties" ma:root="true" ma:fieldsID="a91b8bafd31a7cf236620e77a8d9e276" ns3:_="" ns4:_="">
    <xsd:import namespace="2b370abf-953c-47f7-92ce-7123e49ceed8"/>
    <xsd:import namespace="59d78327-5dc2-4fc8-bd4c-c3ab034a34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70abf-953c-47f7-92ce-7123e49ce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8327-5dc2-4fc8-bd4c-c3ab034a3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B5CE8-740A-44D3-8F08-046BFCC68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679BD-E716-42E9-B0C7-425B790071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5131E5-06A6-434E-9A56-77DB045DC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70abf-953c-47f7-92ce-7123e49ceed8"/>
    <ds:schemaRef ds:uri="59d78327-5dc2-4fc8-bd4c-c3ab034a3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c894bea-0c08-4796-bf0e-628081b7b906}" enabled="1" method="Privileged" siteId="{6bc21fa9-e5b8-4501-93db-ac165a1c1e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DANIELA CRISTINA FIGUEIRA MICHELI - MKT (1).dot</Template>
  <TotalTime>52</TotalTime>
  <Pages>2</Pages>
  <Words>285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 xx Xxxxxx Xxxxxxx</vt:lpstr>
    </vt:vector>
  </TitlesOfParts>
  <Company>Prime Perfil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xx Xxxxxx Xxxxxxx</dc:title>
  <dc:creator>Anderson</dc:creator>
  <cp:lastModifiedBy>Francisco,  Joao {VIGOR}</cp:lastModifiedBy>
  <cp:revision>4</cp:revision>
  <cp:lastPrinted>2011-10-20T11:55:00Z</cp:lastPrinted>
  <dcterms:created xsi:type="dcterms:W3CDTF">2024-09-18T13:53:00Z</dcterms:created>
  <dcterms:modified xsi:type="dcterms:W3CDTF">2024-09-18T16:04:00Z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0x010100D477CD0362885243833C902371958990</vt:lpwstr>
  </property>
</Properties>
</file>